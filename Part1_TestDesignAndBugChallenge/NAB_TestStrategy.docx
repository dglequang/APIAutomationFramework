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A2FF5" w14:textId="733D7A8C" w:rsidR="003064C9" w:rsidRPr="003B1796" w:rsidRDefault="00CC08EB" w:rsidP="00CC08EB">
      <w:pPr>
        <w:pBdr>
          <w:bottom w:val="single" w:sz="6" w:space="0" w:color="000090"/>
        </w:pBdr>
        <w:tabs>
          <w:tab w:val="left" w:pos="1680"/>
        </w:tabs>
        <w:spacing w:after="48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D9E8293" w14:textId="012F28CC" w:rsidR="000A0F91" w:rsidRPr="003B1796" w:rsidRDefault="00CC08EB" w:rsidP="000A0F91">
      <w:pPr>
        <w:spacing w:after="360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OPEN WEATHER PROJECT</w:t>
      </w:r>
    </w:p>
    <w:p w14:paraId="5504208F" w14:textId="77777777" w:rsidR="000A0F91" w:rsidRPr="003B1796" w:rsidRDefault="0045263A" w:rsidP="000A0F91">
      <w:pPr>
        <w:spacing w:after="360"/>
        <w:rPr>
          <w:rFonts w:ascii="Arial" w:hAnsi="Arial" w:cs="Arial"/>
          <w:sz w:val="32"/>
        </w:rPr>
      </w:pPr>
      <w:r w:rsidRPr="003B1796">
        <w:rPr>
          <w:rFonts w:ascii="Arial" w:hAnsi="Arial" w:cs="Arial"/>
          <w:b/>
          <w:color w:val="808080"/>
          <w:sz w:val="32"/>
        </w:rPr>
        <w:t xml:space="preserve">Test </w:t>
      </w:r>
      <w:r w:rsidR="005A1DCE">
        <w:rPr>
          <w:rFonts w:ascii="Arial" w:hAnsi="Arial" w:cs="Arial"/>
          <w:b/>
          <w:color w:val="808080"/>
          <w:sz w:val="32"/>
        </w:rPr>
        <w:t>Strategy</w:t>
      </w:r>
    </w:p>
    <w:p w14:paraId="1A620204" w14:textId="77777777" w:rsidR="0066512E" w:rsidRPr="003B1796" w:rsidRDefault="000A0F91" w:rsidP="005A1DCE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66512E"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023"/>
        <w:gridCol w:w="937"/>
        <w:gridCol w:w="4196"/>
      </w:tblGrid>
      <w:tr w:rsidR="00B60571" w:rsidRPr="003B1796" w14:paraId="01591C03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CF414CB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7ACE723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5D00398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CAB43E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27744328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9454F6" w14:textId="09A1EBC7" w:rsidR="00B60571" w:rsidRPr="003B1796" w:rsidRDefault="005F708B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11/18/2021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8C5236" w14:textId="46492210" w:rsidR="00B60571" w:rsidRPr="003B1796" w:rsidRDefault="005F708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0.1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3AB5AF" w14:textId="116646FC" w:rsidR="00B60571" w:rsidRPr="003B1796" w:rsidRDefault="005F708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Quang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858F323" w14:textId="23AE114F" w:rsidR="00B60571" w:rsidRPr="003B1796" w:rsidRDefault="005F708B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</w:t>
            </w:r>
          </w:p>
        </w:tc>
      </w:tr>
      <w:tr w:rsidR="00B60571" w:rsidRPr="003B1796" w14:paraId="2B63A5E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412D46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972A4CF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94C8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1699AC7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375D80C0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E142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C3D43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7B0775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7DF94D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56A5956B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2129A2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46E43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AD42C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0BE7CCB9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29621D43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340962B1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671BE17D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709B2D97" w14:textId="77777777" w:rsidR="009C7AF4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89014068" w:history="1">
            <w:r w:rsidR="009C7AF4" w:rsidRPr="00A329EB">
              <w:rPr>
                <w:rStyle w:val="Hyperlink"/>
                <w:rFonts w:ascii="Arial" w:eastAsiaTheme="majorEastAsia" w:hAnsi="Arial" w:cs="Arial"/>
              </w:rPr>
              <w:t>1. Scope</w:t>
            </w:r>
            <w:r w:rsidR="009C7AF4">
              <w:rPr>
                <w:webHidden/>
              </w:rPr>
              <w:tab/>
            </w:r>
            <w:r w:rsidR="009C7AF4">
              <w:rPr>
                <w:webHidden/>
              </w:rPr>
              <w:fldChar w:fldCharType="begin"/>
            </w:r>
            <w:r w:rsidR="009C7AF4">
              <w:rPr>
                <w:webHidden/>
              </w:rPr>
              <w:instrText xml:space="preserve"> PAGEREF _Toc89014068 \h </w:instrText>
            </w:r>
            <w:r w:rsidR="009C7AF4">
              <w:rPr>
                <w:webHidden/>
              </w:rPr>
            </w:r>
            <w:r w:rsidR="009C7AF4">
              <w:rPr>
                <w:webHidden/>
              </w:rPr>
              <w:fldChar w:fldCharType="separate"/>
            </w:r>
            <w:r w:rsidR="009C7AF4">
              <w:rPr>
                <w:webHidden/>
              </w:rPr>
              <w:t>3</w:t>
            </w:r>
            <w:r w:rsidR="009C7AF4">
              <w:rPr>
                <w:webHidden/>
              </w:rPr>
              <w:fldChar w:fldCharType="end"/>
            </w:r>
          </w:hyperlink>
        </w:p>
        <w:p w14:paraId="0C30DC2A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69" w:history="1">
            <w:r w:rsidRPr="00A329EB">
              <w:rPr>
                <w:rStyle w:val="Hyperlink"/>
                <w:rFonts w:ascii="Arial" w:eastAsiaTheme="majorEastAsia" w:hAnsi="Arial" w:cs="Arial"/>
              </w:rPr>
              <w:t>2. Test 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97AF6B9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70" w:history="1">
            <w:r w:rsidRPr="00A329EB">
              <w:rPr>
                <w:rStyle w:val="Hyperlink"/>
                <w:rFonts w:ascii="Arial" w:eastAsiaTheme="majorEastAsia" w:hAnsi="Arial" w:cs="Arial"/>
              </w:rPr>
              <w:t>3. Test Environment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57EB48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71" w:history="1">
            <w:r w:rsidRPr="00A329EB">
              <w:rPr>
                <w:rStyle w:val="Hyperlink"/>
                <w:rFonts w:ascii="Arial" w:eastAsiaTheme="majorEastAsia" w:hAnsi="Arial" w:cs="Arial"/>
              </w:rPr>
              <w:t>4. Test Tools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E9D4FE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72" w:history="1">
            <w:r w:rsidRPr="00A329EB">
              <w:rPr>
                <w:rStyle w:val="Hyperlink"/>
                <w:rFonts w:ascii="Arial" w:eastAsiaTheme="majorEastAsia" w:hAnsi="Arial" w:cs="Arial"/>
              </w:rPr>
              <w:t>5. Defect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9CD1B7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73" w:history="1">
            <w:r w:rsidRPr="00A329EB">
              <w:rPr>
                <w:rStyle w:val="Hyperlink"/>
                <w:rFonts w:ascii="Arial" w:eastAsiaTheme="majorEastAsia" w:hAnsi="Arial" w:cs="Arial"/>
              </w:rPr>
              <w:t>6. Release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C26313A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74" w:history="1">
            <w:r w:rsidRPr="00A329EB">
              <w:rPr>
                <w:rStyle w:val="Hyperlink"/>
                <w:rFonts w:ascii="Arial" w:eastAsiaTheme="majorEastAsia" w:hAnsi="Arial" w:cs="Arial"/>
              </w:rPr>
              <w:t>7. Risk Analysis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03B3196" w14:textId="77777777" w:rsidR="009C7AF4" w:rsidRDefault="009C7AF4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val="en-US"/>
            </w:rPr>
          </w:pPr>
          <w:hyperlink w:anchor="_Toc89014075" w:history="1">
            <w:r w:rsidRPr="00A329EB">
              <w:rPr>
                <w:rStyle w:val="Hyperlink"/>
                <w:rFonts w:ascii="Arial" w:eastAsiaTheme="majorEastAsia" w:hAnsi="Arial" w:cs="Arial"/>
              </w:rPr>
              <w:t>8. Review and Approvals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_Toc89014075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6B8B372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56C8F7FA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14:paraId="76DE0A4F" w14:textId="77777777" w:rsidR="009C2829" w:rsidRPr="003B1796" w:rsidRDefault="000F1671" w:rsidP="00447DB8">
      <w:pPr>
        <w:pStyle w:val="Heading1"/>
        <w:rPr>
          <w:rFonts w:ascii="Arial" w:hAnsi="Arial" w:cs="Arial"/>
        </w:rPr>
      </w:pPr>
      <w:bookmarkStart w:id="1" w:name="_Toc89014068"/>
      <w:r>
        <w:rPr>
          <w:rFonts w:ascii="Arial" w:hAnsi="Arial" w:cs="Arial"/>
        </w:rPr>
        <w:lastRenderedPageBreak/>
        <w:t>Scope</w:t>
      </w:r>
      <w:bookmarkEnd w:id="1"/>
    </w:p>
    <w:p w14:paraId="71E96902" w14:textId="226E6C50" w:rsidR="00CC142E" w:rsidRDefault="00CC142E" w:rsidP="008747B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</w:r>
    </w:p>
    <w:p w14:paraId="61A5E9FF" w14:textId="48FF73A4" w:rsidR="000B2543" w:rsidRDefault="00995EFE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proofErr w:type="spellStart"/>
      <w:r w:rsidRPr="00995EF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Open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Weather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is</w:t>
      </w:r>
      <w:r w:rsidRPr="00995EF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highly recognisable weather products that make working with the weather data a way easier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. </w:t>
      </w:r>
    </w:p>
    <w:p w14:paraId="0B043E3C" w14:textId="5FE0DE0A" w:rsidR="00995EFE" w:rsidRDefault="00995EFE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 team will validate and verify the requirement of the application</w:t>
      </w:r>
    </w:p>
    <w:p w14:paraId="652537F7" w14:textId="252B050E" w:rsidR="00995EFE" w:rsidRDefault="00A85575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This document describes the following:</w:t>
      </w:r>
    </w:p>
    <w:p w14:paraId="7E6DBD7A" w14:textId="4CA34B76" w:rsidR="00A85575" w:rsidRPr="00A85575" w:rsidRDefault="00A85575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85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 approach </w:t>
      </w:r>
    </w:p>
    <w:p w14:paraId="530AF7E4" w14:textId="6BCAFBFB" w:rsidR="00A85575" w:rsidRDefault="00A85575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85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 environment</w:t>
      </w:r>
    </w:p>
    <w:p w14:paraId="41DDFE8E" w14:textId="632D45AB" w:rsidR="00A85575" w:rsidRDefault="00A85575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Test tool</w:t>
      </w:r>
    </w:p>
    <w:p w14:paraId="63DEB794" w14:textId="12E3998D" w:rsidR="004070A1" w:rsidRDefault="004070A1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Release management</w:t>
      </w:r>
    </w:p>
    <w:p w14:paraId="686CE140" w14:textId="09800AFA" w:rsidR="004070A1" w:rsidRDefault="004070A1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Risk analysis</w:t>
      </w:r>
    </w:p>
    <w:p w14:paraId="34931457" w14:textId="601B80EE" w:rsidR="004070A1" w:rsidRPr="00A85575" w:rsidRDefault="004070A1" w:rsidP="00A85575">
      <w:pPr>
        <w:pStyle w:val="ListParagraph"/>
        <w:keepLines w:val="0"/>
        <w:numPr>
          <w:ilvl w:val="0"/>
          <w:numId w:val="34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Review and approval</w:t>
      </w:r>
    </w:p>
    <w:p w14:paraId="67FE243A" w14:textId="77777777" w:rsidR="00A85575" w:rsidRDefault="00A85575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CD44D9A" w14:textId="77777777" w:rsidR="00995EFE" w:rsidRDefault="00995EFE" w:rsidP="007807DA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455D8D7" w14:textId="2BAE54D6" w:rsidR="00D0739C" w:rsidRPr="003B1796" w:rsidRDefault="000F1671" w:rsidP="00447DB8">
      <w:pPr>
        <w:pStyle w:val="Heading1"/>
        <w:rPr>
          <w:rFonts w:ascii="Arial" w:hAnsi="Arial" w:cs="Arial"/>
        </w:rPr>
      </w:pPr>
      <w:bookmarkStart w:id="2" w:name="_Toc89014069"/>
      <w:r>
        <w:rPr>
          <w:rFonts w:ascii="Arial" w:hAnsi="Arial" w:cs="Arial"/>
        </w:rPr>
        <w:lastRenderedPageBreak/>
        <w:t>Test Approach</w:t>
      </w:r>
      <w:bookmarkEnd w:id="2"/>
    </w:p>
    <w:p w14:paraId="5D629545" w14:textId="2B1BBE5C" w:rsidR="0094323C" w:rsidRPr="0094323C" w:rsidRDefault="0094323C" w:rsidP="0094323C">
      <w:pPr>
        <w:pStyle w:val="ListParagraph"/>
        <w:keepLines w:val="0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94323C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System Test:</w:t>
      </w:r>
    </w:p>
    <w:p w14:paraId="2A056AD2" w14:textId="5766EBDB" w:rsidR="0094323C" w:rsidRPr="003F0618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2.</w:t>
      </w:r>
      <w:r w:rsidRPr="003F0618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1.1 Functional test:</w:t>
      </w:r>
    </w:p>
    <w:p w14:paraId="2CDFC7EB" w14:textId="77777777" w:rsidR="0094323C" w:rsidRDefault="0094323C" w:rsidP="0094323C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All pages of website should be tested.</w:t>
      </w:r>
    </w:p>
    <w:p w14:paraId="20053CBE" w14:textId="77777777" w:rsidR="0094323C" w:rsidRDefault="0094323C" w:rsidP="0094323C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list of page need to be tested as below:</w:t>
      </w:r>
    </w:p>
    <w:p w14:paraId="03F80B9C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Landing page</w:t>
      </w:r>
    </w:p>
    <w:p w14:paraId="5DE21731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Guide page</w:t>
      </w:r>
    </w:p>
    <w:p w14:paraId="45A0A37E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Pricing page</w:t>
      </w:r>
    </w:p>
    <w:p w14:paraId="3EACF9CE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Maps page</w:t>
      </w:r>
    </w:p>
    <w:p w14:paraId="0CF8364C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5059A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Our Initiatives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page</w:t>
      </w:r>
    </w:p>
    <w:p w14:paraId="2947A8A6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Partners page</w:t>
      </w:r>
    </w:p>
    <w:p w14:paraId="3D1DB422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Blog page</w:t>
      </w:r>
    </w:p>
    <w:p w14:paraId="37944F4C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Marketplace page</w:t>
      </w:r>
    </w:p>
    <w:p w14:paraId="4FB2F35F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Sign in page</w:t>
      </w:r>
    </w:p>
    <w:p w14:paraId="1F2F5868" w14:textId="77777777" w:rsidR="0094323C" w:rsidRDefault="0094323C" w:rsidP="0094323C">
      <w:pPr>
        <w:pStyle w:val="ListParagraph"/>
        <w:keepLines w:val="0"/>
        <w:numPr>
          <w:ilvl w:val="1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Support page</w:t>
      </w:r>
    </w:p>
    <w:p w14:paraId="765F5FE6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3EEFDC1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041F2996" w14:textId="6D5828FC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2</w:t>
      </w:r>
      <w:r w:rsidRPr="003F0618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.1.2 Non - functional test:</w:t>
      </w:r>
    </w:p>
    <w:p w14:paraId="3A8B0615" w14:textId="77777777" w:rsidR="0094323C" w:rsidRPr="003F0618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</w:p>
    <w:p w14:paraId="02751C04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The scope of non-functional test as below:</w:t>
      </w:r>
    </w:p>
    <w:p w14:paraId="61C06466" w14:textId="77777777" w:rsidR="0094323C" w:rsidRPr="00280E0E" w:rsidRDefault="0094323C" w:rsidP="0094323C">
      <w:pPr>
        <w:pStyle w:val="ListParagraph"/>
        <w:keepLines w:val="0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280E0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Performance test</w:t>
      </w:r>
    </w:p>
    <w:p w14:paraId="2CD87792" w14:textId="77777777" w:rsidR="0094323C" w:rsidRDefault="0094323C" w:rsidP="0094323C">
      <w:pPr>
        <w:pStyle w:val="ListParagraph"/>
        <w:keepLines w:val="0"/>
        <w:numPr>
          <w:ilvl w:val="1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280E0E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Security test</w:t>
      </w:r>
    </w:p>
    <w:p w14:paraId="19F27121" w14:textId="77777777" w:rsidR="00D63C1D" w:rsidRPr="00280E0E" w:rsidRDefault="00D63C1D" w:rsidP="00D63C1D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66090C06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</w:p>
    <w:p w14:paraId="4289B10D" w14:textId="66A3C4C4" w:rsidR="0094323C" w:rsidRPr="0094323C" w:rsidRDefault="0094323C" w:rsidP="0094323C">
      <w:pPr>
        <w:pStyle w:val="ListParagraph"/>
        <w:keepLines w:val="0"/>
        <w:numPr>
          <w:ilvl w:val="1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94323C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Integration Test</w:t>
      </w:r>
    </w:p>
    <w:p w14:paraId="375A14B1" w14:textId="77777777" w:rsidR="0094323C" w:rsidRDefault="0094323C" w:rsidP="0094323C">
      <w:pPr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Execute API test for all </w:t>
      </w:r>
      <w:r w:rsidRPr="003F061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API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 which are listed in API</w:t>
      </w:r>
      <w:r w:rsidRPr="003F061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page</w:t>
      </w:r>
    </w:p>
    <w:p w14:paraId="15D8A365" w14:textId="77777777" w:rsidR="0094323C" w:rsidRPr="00F30491" w:rsidRDefault="0094323C" w:rsidP="0094323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3010C0B" w14:textId="77777777" w:rsidR="0094323C" w:rsidRDefault="0094323C" w:rsidP="0094323C">
      <w:pPr>
        <w:pStyle w:val="ListParagraph"/>
        <w:keepLines w:val="0"/>
        <w:shd w:val="clear" w:color="auto" w:fill="FFFFFF"/>
        <w:spacing w:before="100" w:beforeAutospacing="1" w:after="100" w:afterAutospacing="1"/>
        <w:ind w:left="144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EF28D11" w14:textId="5E6B5753" w:rsidR="00C67DCB" w:rsidRDefault="00C67DCB" w:rsidP="00D73086">
      <w:pPr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222222"/>
          <w:sz w:val="27"/>
          <w:szCs w:val="27"/>
        </w:rPr>
      </w:pPr>
    </w:p>
    <w:p w14:paraId="10E693A5" w14:textId="77777777" w:rsidR="00FF3453" w:rsidRPr="003B1796" w:rsidRDefault="00FF3453" w:rsidP="00FF3453">
      <w:pPr>
        <w:rPr>
          <w:rFonts w:ascii="Arial" w:hAnsi="Arial" w:cs="Arial"/>
        </w:rPr>
      </w:pPr>
    </w:p>
    <w:p w14:paraId="78BAE400" w14:textId="77777777" w:rsidR="00FF3453" w:rsidRPr="003B1796" w:rsidRDefault="00FF3453" w:rsidP="00FF3453">
      <w:pPr>
        <w:rPr>
          <w:rFonts w:ascii="Arial" w:hAnsi="Arial" w:cs="Arial"/>
        </w:rPr>
      </w:pPr>
    </w:p>
    <w:p w14:paraId="34C9C3A5" w14:textId="77777777" w:rsidR="00FF3453" w:rsidRPr="003B1796" w:rsidRDefault="00FF3453" w:rsidP="00FF3453">
      <w:pPr>
        <w:rPr>
          <w:rFonts w:ascii="Arial" w:hAnsi="Arial" w:cs="Arial"/>
        </w:rPr>
      </w:pPr>
    </w:p>
    <w:p w14:paraId="3B635D4B" w14:textId="77777777" w:rsidR="00FF3453" w:rsidRPr="003B1796" w:rsidRDefault="00FF3453" w:rsidP="00FF3453">
      <w:pPr>
        <w:rPr>
          <w:rFonts w:ascii="Arial" w:hAnsi="Arial" w:cs="Arial"/>
        </w:rPr>
      </w:pPr>
    </w:p>
    <w:p w14:paraId="6DFEE39B" w14:textId="77777777" w:rsidR="009647F5" w:rsidRPr="003B1796" w:rsidRDefault="009647F5" w:rsidP="009647F5">
      <w:pPr>
        <w:rPr>
          <w:rFonts w:ascii="Arial" w:hAnsi="Arial" w:cs="Arial"/>
        </w:rPr>
      </w:pPr>
    </w:p>
    <w:p w14:paraId="666E9795" w14:textId="77777777" w:rsidR="00610C2B" w:rsidRPr="003B1796" w:rsidRDefault="00B576F8" w:rsidP="00610C2B">
      <w:pPr>
        <w:pStyle w:val="Heading1"/>
        <w:rPr>
          <w:rFonts w:ascii="Arial" w:hAnsi="Arial" w:cs="Arial"/>
        </w:rPr>
      </w:pPr>
      <w:bookmarkStart w:id="3" w:name="_Toc89014070"/>
      <w:r>
        <w:rPr>
          <w:rFonts w:ascii="Arial" w:hAnsi="Arial" w:cs="Arial"/>
        </w:rPr>
        <w:lastRenderedPageBreak/>
        <w:t>Test Environment</w:t>
      </w:r>
      <w:bookmarkEnd w:id="3"/>
    </w:p>
    <w:p w14:paraId="3D200EE5" w14:textId="34BB5EE0" w:rsidR="00BE10FC" w:rsidRDefault="005823B4" w:rsidP="00B1166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web</w:t>
      </w:r>
      <w:r w:rsidR="00345EC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application with URL:</w:t>
      </w:r>
      <w:r w:rsidR="009C433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hyperlink r:id="rId13" w:history="1">
        <w:r w:rsidR="00D63C1D" w:rsidRPr="00317876">
          <w:rPr>
            <w:rStyle w:val="Hyperlink"/>
            <w:rFonts w:ascii="Source Sans Pro" w:eastAsia="Times New Roman" w:hAnsi="Source Sans Pro" w:cs="Times New Roman"/>
            <w:sz w:val="27"/>
            <w:szCs w:val="27"/>
            <w:lang w:val="en-IN" w:eastAsia="en-IN"/>
          </w:rPr>
          <w:t>https://openweathermap.org</w:t>
        </w:r>
      </w:hyperlink>
      <w:r w:rsidR="00345EC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and this website is used for both System test and Integration test</w:t>
      </w:r>
    </w:p>
    <w:p w14:paraId="4FF0C04C" w14:textId="77777777" w:rsidR="00345EC3" w:rsidRDefault="00345EC3" w:rsidP="00B1166D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61D003DF" w14:textId="19F44E2A" w:rsidR="00D63C1D" w:rsidRPr="0066058B" w:rsidRDefault="00345EC3" w:rsidP="0066058B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System test</w:t>
      </w:r>
    </w:p>
    <w:p w14:paraId="048F3C78" w14:textId="15563A1C" w:rsidR="00345EC3" w:rsidRDefault="00345EC3" w:rsidP="0066058B">
      <w:pPr>
        <w:ind w:firstLine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 will be tested on environment:</w:t>
      </w:r>
    </w:p>
    <w:p w14:paraId="28000835" w14:textId="7F6F0B0B" w:rsidR="00345EC3" w:rsidRPr="0066058B" w:rsidRDefault="00345EC3" w:rsidP="0066058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 xml:space="preserve">3.1.1 </w:t>
      </w:r>
      <w:r w:rsidR="0066058B"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ab/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Desktop:</w:t>
      </w:r>
    </w:p>
    <w:p w14:paraId="7758DCD9" w14:textId="6CC4B6DA" w:rsidR="00345EC3" w:rsidRDefault="00345EC3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- </w:t>
      </w:r>
      <w:r w:rsidR="00540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All popular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browser</w:t>
      </w:r>
      <w:r w:rsidR="0066058B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are used to test: </w:t>
      </w:r>
    </w:p>
    <w:p w14:paraId="304330A5" w14:textId="51428D49" w:rsidR="00345EC3" w:rsidRDefault="00345EC3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Windows: Chrome/Firefox/Edge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latest version</w:t>
      </w:r>
    </w:p>
    <w:p w14:paraId="755FEB76" w14:textId="7ECE59FF" w:rsidR="00345EC3" w:rsidRDefault="00345EC3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Mac: Safari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latest version</w:t>
      </w:r>
    </w:p>
    <w:p w14:paraId="51A7C5F3" w14:textId="77777777" w:rsidR="00540575" w:rsidRDefault="00540575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7DFB33DC" w14:textId="058A09B4" w:rsidR="0066058B" w:rsidRDefault="0066058B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3.1</w:t>
      </w: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.2</w:t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 xml:space="preserve"> </w:t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ab/>
      </w:r>
      <w:r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Mobiles</w:t>
      </w:r>
      <w:r w:rsidRPr="0066058B">
        <w:rPr>
          <w:rFonts w:ascii="Source Sans Pro" w:eastAsia="Times New Roman" w:hAnsi="Source Sans Pro" w:cs="Times New Roman"/>
          <w:b/>
          <w:color w:val="4F81BD" w:themeColor="accent1"/>
          <w:sz w:val="27"/>
          <w:szCs w:val="27"/>
          <w:lang w:val="en-IN" w:eastAsia="en-IN"/>
        </w:rPr>
        <w:t>:</w:t>
      </w:r>
    </w:p>
    <w:p w14:paraId="03DC64BF" w14:textId="5562D807" w:rsidR="00345EC3" w:rsidRDefault="0066058B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- </w:t>
      </w:r>
      <w:r w:rsidR="0064379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</w:t>
      </w:r>
      <w:r w:rsidR="00345EC3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are </w:t>
      </w:r>
      <w:r w:rsidR="0054057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installed from market store</w:t>
      </w:r>
      <w:r w:rsidR="0064379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and are tested with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:</w:t>
      </w:r>
    </w:p>
    <w:p w14:paraId="010660F3" w14:textId="3D81B9D2" w:rsidR="0066058B" w:rsidRDefault="0066058B" w:rsidP="0066058B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>+ Android phone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latest OS version</w:t>
      </w:r>
    </w:p>
    <w:p w14:paraId="4D1ADD45" w14:textId="376674FC" w:rsidR="00345EC3" w:rsidRDefault="0066058B" w:rsidP="00713802">
      <w:pPr>
        <w:ind w:left="720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ab/>
        <w:t xml:space="preserve">+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Iphone</w:t>
      </w:r>
      <w:proofErr w:type="spellEnd"/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latest OS version</w:t>
      </w:r>
    </w:p>
    <w:p w14:paraId="6591ACFD" w14:textId="77777777" w:rsidR="0066058B" w:rsidRDefault="0066058B" w:rsidP="00345EC3">
      <w:pP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E91BD0F" w14:textId="20E174C5" w:rsidR="0066058B" w:rsidRPr="0066058B" w:rsidRDefault="0066058B" w:rsidP="0066058B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Non-functional test</w:t>
      </w:r>
    </w:p>
    <w:p w14:paraId="04495AE0" w14:textId="544250CC" w:rsidR="0066058B" w:rsidRDefault="0066058B" w:rsidP="0066058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Testing will be performed by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Jmeter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with distributed configuration with 1 Master and 5 Slave</w:t>
      </w:r>
    </w:p>
    <w:p w14:paraId="3C98FD83" w14:textId="46E16E92" w:rsidR="0066058B" w:rsidRPr="0066058B" w:rsidRDefault="0066058B" w:rsidP="0066058B">
      <w:pPr>
        <w:pStyle w:val="ListParagraph"/>
        <w:keepLines w:val="0"/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These </w:t>
      </w:r>
      <w:proofErr w:type="spellStart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Jmeter</w:t>
      </w:r>
      <w:proofErr w:type="spellEnd"/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 w:rsidR="00A679E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application</w:t>
      </w:r>
      <w:r w:rsidR="00713802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(latest version)</w:t>
      </w:r>
      <w:r w:rsidR="00A679E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will be installed on PC</w:t>
      </w:r>
    </w:p>
    <w:p w14:paraId="30B48F83" w14:textId="77777777" w:rsidR="00D63C1D" w:rsidRDefault="00D63C1D" w:rsidP="00B1166D">
      <w:pPr>
        <w:rPr>
          <w:rFonts w:ascii="Arial" w:hAnsi="Arial" w:cs="Arial"/>
        </w:rPr>
      </w:pPr>
    </w:p>
    <w:p w14:paraId="43556294" w14:textId="77777777" w:rsidR="0066058B" w:rsidRDefault="00345EC3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noProof/>
          <w:lang w:val="en-US"/>
        </w:rPr>
        <w:lastRenderedPageBreak/>
        <w:drawing>
          <wp:inline distT="0" distB="0" distL="114300" distR="114300" wp14:anchorId="252874A2" wp14:editId="3CB2F35A">
            <wp:extent cx="5476240" cy="3564890"/>
            <wp:effectExtent l="0" t="0" r="0" b="0"/>
            <wp:docPr id="1" name="Picture 1" descr="RemoteTesting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moteTestingMode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7169D5" w14:textId="77777777" w:rsidR="0066058B" w:rsidRDefault="0066058B">
      <w:pPr>
        <w:keepLines w:val="0"/>
        <w:spacing w:before="0" w:after="200" w:line="276" w:lineRule="auto"/>
        <w:jc w:val="left"/>
        <w:rPr>
          <w:rFonts w:ascii="Arial" w:hAnsi="Arial" w:cs="Arial"/>
        </w:rPr>
      </w:pPr>
    </w:p>
    <w:p w14:paraId="38221E0F" w14:textId="40A5CF80" w:rsidR="0066058B" w:rsidRPr="0066058B" w:rsidRDefault="0066058B" w:rsidP="0066058B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66058B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Security test</w:t>
      </w:r>
    </w:p>
    <w:p w14:paraId="12FC398B" w14:textId="69971618" w:rsidR="00BE5482" w:rsidRDefault="00540575" w:rsidP="0066058B">
      <w:pPr>
        <w:keepLines w:val="0"/>
        <w:spacing w:before="0" w:after="200" w:line="276" w:lineRule="auto"/>
        <w:ind w:left="720"/>
        <w:jc w:val="left"/>
        <w:rPr>
          <w:rFonts w:ascii="Arial" w:hAnsi="Arial" w:cs="Arial"/>
        </w:rPr>
      </w:pPr>
      <w:r>
        <w:rPr>
          <w:rFonts w:ascii="Arial" w:hAnsi="Arial" w:cs="Arial"/>
        </w:rPr>
        <w:t>ZAP</w:t>
      </w:r>
      <w:r w:rsidR="00713802">
        <w:rPr>
          <w:rFonts w:ascii="Arial" w:hAnsi="Arial" w:cs="Arial"/>
        </w:rPr>
        <w:t xml:space="preserve"> (latest version)</w:t>
      </w:r>
      <w:r>
        <w:rPr>
          <w:rFonts w:ascii="Arial" w:hAnsi="Arial" w:cs="Arial"/>
        </w:rPr>
        <w:t xml:space="preserve"> will be installed on PC and used to scan </w:t>
      </w:r>
      <w:r w:rsidRPr="00540575">
        <w:rPr>
          <w:rFonts w:ascii="Arial" w:hAnsi="Arial" w:cs="Arial"/>
        </w:rPr>
        <w:t>vulnerability</w:t>
      </w:r>
      <w:r>
        <w:rPr>
          <w:rFonts w:ascii="Arial" w:hAnsi="Arial" w:cs="Arial"/>
        </w:rPr>
        <w:t xml:space="preserve"> of web application</w:t>
      </w:r>
    </w:p>
    <w:p w14:paraId="0246F2B3" w14:textId="77777777" w:rsidR="00A679E8" w:rsidRDefault="00A679E8" w:rsidP="0066058B">
      <w:pPr>
        <w:keepLines w:val="0"/>
        <w:spacing w:before="0" w:after="200" w:line="276" w:lineRule="auto"/>
        <w:ind w:left="720"/>
        <w:jc w:val="left"/>
        <w:rPr>
          <w:rFonts w:ascii="Arial" w:hAnsi="Arial" w:cs="Arial"/>
        </w:rPr>
      </w:pPr>
    </w:p>
    <w:p w14:paraId="76D96BB4" w14:textId="77777777" w:rsidR="00A679E8" w:rsidRDefault="00A679E8" w:rsidP="0066058B">
      <w:pPr>
        <w:keepLines w:val="0"/>
        <w:spacing w:before="0" w:after="200" w:line="276" w:lineRule="auto"/>
        <w:ind w:left="720"/>
        <w:jc w:val="left"/>
        <w:rPr>
          <w:rFonts w:ascii="Arial" w:hAnsi="Arial" w:cs="Arial"/>
        </w:rPr>
      </w:pPr>
    </w:p>
    <w:p w14:paraId="0E05DED1" w14:textId="609A6A44" w:rsidR="00A679E8" w:rsidRPr="00A679E8" w:rsidRDefault="00A679E8" w:rsidP="00A679E8">
      <w:pPr>
        <w:pStyle w:val="ListParagraph"/>
        <w:keepLines w:val="0"/>
        <w:numPr>
          <w:ilvl w:val="1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</w:pPr>
      <w:r w:rsidRPr="00A679E8">
        <w:rPr>
          <w:rFonts w:ascii="Source Sans Pro" w:eastAsia="Times New Roman" w:hAnsi="Source Sans Pro" w:cs="Times New Roman"/>
          <w:b/>
          <w:color w:val="1F497D" w:themeColor="text2"/>
          <w:sz w:val="27"/>
          <w:szCs w:val="27"/>
          <w:lang w:val="en-IN" w:eastAsia="en-IN"/>
        </w:rPr>
        <w:t>Integration test</w:t>
      </w:r>
    </w:p>
    <w:p w14:paraId="65D2C87A" w14:textId="42877957" w:rsidR="00A679E8" w:rsidRDefault="00A679E8" w:rsidP="00A679E8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A679E8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Post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man will be installed on PC and used to send and receive the response from the server</w:t>
      </w:r>
    </w:p>
    <w:p w14:paraId="26591500" w14:textId="77777777" w:rsidR="00A679E8" w:rsidRPr="00A679E8" w:rsidRDefault="00A679E8" w:rsidP="00A679E8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1E82A41" w14:textId="0FE8001E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9C8E5" w14:textId="74C30F4F" w:rsidR="00BE10FC" w:rsidRPr="003B1796" w:rsidRDefault="00A85575" w:rsidP="00BE10FC">
      <w:pPr>
        <w:pStyle w:val="Heading1"/>
        <w:rPr>
          <w:rFonts w:ascii="Arial" w:hAnsi="Arial" w:cs="Arial"/>
        </w:rPr>
      </w:pPr>
      <w:bookmarkStart w:id="4" w:name="_Toc89014071"/>
      <w:r>
        <w:rPr>
          <w:rFonts w:ascii="Arial" w:hAnsi="Arial" w:cs="Arial"/>
        </w:rPr>
        <w:lastRenderedPageBreak/>
        <w:t>Test</w:t>
      </w:r>
      <w:r w:rsidR="00BE10FC">
        <w:rPr>
          <w:rFonts w:ascii="Arial" w:hAnsi="Arial" w:cs="Arial"/>
        </w:rPr>
        <w:t xml:space="preserve"> Tools</w:t>
      </w:r>
      <w:bookmarkEnd w:id="4"/>
    </w:p>
    <w:p w14:paraId="0358FE79" w14:textId="036234B4" w:rsidR="00B85205" w:rsidRDefault="00B85205" w:rsidP="00B8520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B85205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following tools will be used by the Test teams during Test Execution phases</w:t>
      </w:r>
    </w:p>
    <w:tbl>
      <w:tblPr>
        <w:tblW w:w="9402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"/>
        <w:gridCol w:w="3265"/>
        <w:gridCol w:w="5877"/>
      </w:tblGrid>
      <w:tr w:rsidR="00B85205" w:rsidRPr="001F50A1" w14:paraId="559ABFFB" w14:textId="77777777" w:rsidTr="00345EC3">
        <w:trPr>
          <w:trHeight w:val="250"/>
          <w:tblHeader/>
        </w:trPr>
        <w:tc>
          <w:tcPr>
            <w:tcW w:w="260" w:type="dxa"/>
            <w:shd w:val="clear" w:color="auto" w:fill="548DD4" w:themeFill="text2" w:themeFillTint="99"/>
          </w:tcPr>
          <w:p w14:paraId="6CD9732F" w14:textId="77777777" w:rsidR="00B85205" w:rsidRPr="001D0112" w:rsidRDefault="00B85205" w:rsidP="00D70ED2">
            <w:pPr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</w:pPr>
            <w:r w:rsidRPr="001D0112"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N</w:t>
            </w:r>
            <w:r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3265" w:type="dxa"/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6D24D1E6" w14:textId="77777777" w:rsidR="00B85205" w:rsidRPr="001D0112" w:rsidRDefault="00B85205" w:rsidP="00D70ED2">
            <w:pPr>
              <w:rPr>
                <w:sz w:val="20"/>
                <w:szCs w:val="20"/>
              </w:rPr>
            </w:pPr>
            <w:r w:rsidRPr="001D0112"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Tool</w:t>
            </w:r>
          </w:p>
        </w:tc>
        <w:tc>
          <w:tcPr>
            <w:tcW w:w="5877" w:type="dxa"/>
            <w:shd w:val="clear" w:color="auto" w:fill="548DD4" w:themeFill="text2" w:themeFillTint="99"/>
            <w:tcMar>
              <w:left w:w="108" w:type="dxa"/>
              <w:right w:w="108" w:type="dxa"/>
            </w:tcMar>
            <w:vAlign w:val="center"/>
          </w:tcPr>
          <w:p w14:paraId="38956043" w14:textId="77777777" w:rsidR="00B85205" w:rsidRPr="001D0112" w:rsidRDefault="00B85205" w:rsidP="00D70ED2">
            <w:pPr>
              <w:rPr>
                <w:sz w:val="20"/>
                <w:szCs w:val="20"/>
              </w:rPr>
            </w:pPr>
            <w:r w:rsidRPr="001D0112">
              <w:rPr>
                <w:rFonts w:eastAsia="Arial"/>
                <w:b/>
                <w:bCs/>
                <w:color w:val="FFFFFF" w:themeColor="background1"/>
                <w:sz w:val="20"/>
                <w:szCs w:val="20"/>
              </w:rPr>
              <w:t>Purpose</w:t>
            </w:r>
          </w:p>
        </w:tc>
      </w:tr>
      <w:tr w:rsidR="00B85205" w:rsidRPr="001F50A1" w14:paraId="422DDD97" w14:textId="77777777" w:rsidTr="00345EC3">
        <w:trPr>
          <w:trHeight w:val="369"/>
        </w:trPr>
        <w:tc>
          <w:tcPr>
            <w:tcW w:w="260" w:type="dxa"/>
            <w:shd w:val="clear" w:color="auto" w:fill="FFFFFF" w:themeFill="background1"/>
          </w:tcPr>
          <w:p w14:paraId="2CC3F1A0" w14:textId="77777777" w:rsidR="00B85205" w:rsidRPr="001D0112" w:rsidRDefault="00B85205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1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419611C" w14:textId="586C7318" w:rsidR="00B85205" w:rsidRPr="001D0112" w:rsidRDefault="00B85205" w:rsidP="00D70E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Chrome/Firefox/Edge</w:t>
            </w:r>
            <w:r w:rsidR="00345EC3">
              <w:rPr>
                <w:rFonts w:eastAsia="Arial" w:cstheme="minorHAnsi"/>
                <w:sz w:val="20"/>
                <w:szCs w:val="20"/>
              </w:rPr>
              <w:t>/Safari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CAF7526" w14:textId="53C17835" w:rsidR="00B85205" w:rsidRPr="001D0112" w:rsidRDefault="00B85205" w:rsidP="00B8520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Web browser is used to test UI feature</w:t>
            </w:r>
          </w:p>
        </w:tc>
      </w:tr>
      <w:tr w:rsidR="00B85205" w:rsidRPr="001F50A1" w14:paraId="4B95909F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749AB8D4" w14:textId="77777777" w:rsidR="00B85205" w:rsidRPr="001D0112" w:rsidRDefault="00B85205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2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EB18816" w14:textId="54062A06" w:rsidR="00B85205" w:rsidRPr="001D0112" w:rsidRDefault="00B85205" w:rsidP="00D70E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Postman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BBEA390" w14:textId="1EBF8AB2" w:rsidR="00B85205" w:rsidRPr="001D0112" w:rsidRDefault="00B85205" w:rsidP="00D70ED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Tool is used for API testing</w:t>
            </w:r>
            <w:r w:rsidRPr="001D0112">
              <w:rPr>
                <w:rFonts w:eastAsia="Arial" w:cstheme="minorHAnsi"/>
                <w:sz w:val="20"/>
                <w:szCs w:val="20"/>
              </w:rPr>
              <w:t xml:space="preserve"> </w:t>
            </w:r>
          </w:p>
        </w:tc>
      </w:tr>
      <w:tr w:rsidR="00D63C1D" w:rsidRPr="001F50A1" w14:paraId="2E1B7FAA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1D0D01CA" w14:textId="6FFD5853" w:rsidR="00D63C1D" w:rsidRDefault="00D63C1D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3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0A617A" w14:textId="566D8453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proofErr w:type="spellStart"/>
            <w:r>
              <w:rPr>
                <w:rFonts w:eastAsia="Arial" w:cstheme="minorHAnsi"/>
                <w:sz w:val="20"/>
                <w:szCs w:val="20"/>
              </w:rPr>
              <w:t>Jmeter</w:t>
            </w:r>
            <w:proofErr w:type="spellEnd"/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44A368D" w14:textId="6752A350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Tool for performance test</w:t>
            </w:r>
          </w:p>
        </w:tc>
      </w:tr>
      <w:tr w:rsidR="00D63C1D" w:rsidRPr="001F50A1" w14:paraId="4DF10750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7E434CA1" w14:textId="32B2699F" w:rsidR="00D63C1D" w:rsidRDefault="00D63C1D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4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76DFBF29" w14:textId="1765AAE5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ZAP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00B57FB6" w14:textId="2C98E331" w:rsidR="00D63C1D" w:rsidRDefault="00D63C1D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Tool for Security scan</w:t>
            </w:r>
          </w:p>
        </w:tc>
      </w:tr>
      <w:tr w:rsidR="00345EC3" w:rsidRPr="001F50A1" w14:paraId="6D975EAF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4A7BF8CB" w14:textId="63185848" w:rsidR="00345EC3" w:rsidRDefault="00345EC3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5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1044FB8" w14:textId="67A82DEC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Android phone</w:t>
            </w:r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D72F113" w14:textId="603378F5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Test UI</w:t>
            </w:r>
          </w:p>
        </w:tc>
      </w:tr>
      <w:tr w:rsidR="00345EC3" w:rsidRPr="001F50A1" w14:paraId="2ACA6BA0" w14:textId="77777777" w:rsidTr="00345EC3">
        <w:trPr>
          <w:trHeight w:val="357"/>
        </w:trPr>
        <w:tc>
          <w:tcPr>
            <w:tcW w:w="260" w:type="dxa"/>
            <w:shd w:val="clear" w:color="auto" w:fill="FFFFFF" w:themeFill="background1"/>
          </w:tcPr>
          <w:p w14:paraId="62314719" w14:textId="328F9C43" w:rsidR="00345EC3" w:rsidRDefault="00345EC3" w:rsidP="00D70ED2">
            <w:pPr>
              <w:pStyle w:val="ListParagraph"/>
              <w:ind w:left="0"/>
              <w:jc w:val="center"/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6</w:t>
            </w:r>
          </w:p>
        </w:tc>
        <w:tc>
          <w:tcPr>
            <w:tcW w:w="3265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17818066" w14:textId="73BA16EF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proofErr w:type="spellStart"/>
            <w:r>
              <w:rPr>
                <w:rFonts w:eastAsia="Arial" w:cstheme="minorHAnsi"/>
                <w:sz w:val="20"/>
                <w:szCs w:val="20"/>
              </w:rPr>
              <w:t>Iphone</w:t>
            </w:r>
            <w:proofErr w:type="spellEnd"/>
          </w:p>
        </w:tc>
        <w:tc>
          <w:tcPr>
            <w:tcW w:w="5877" w:type="dxa"/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5E277543" w14:textId="5DADB6E4" w:rsidR="00345EC3" w:rsidRDefault="00345EC3" w:rsidP="00D70ED2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>Test UI</w:t>
            </w:r>
          </w:p>
        </w:tc>
      </w:tr>
    </w:tbl>
    <w:p w14:paraId="54737843" w14:textId="77777777" w:rsidR="00B85205" w:rsidRPr="00BE10FC" w:rsidRDefault="00B85205" w:rsidP="00B85205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71BDE0E" w14:textId="77777777" w:rsidR="00BE10FC" w:rsidRDefault="00BE10FC" w:rsidP="00B1166D">
      <w:pPr>
        <w:rPr>
          <w:rFonts w:ascii="Arial" w:hAnsi="Arial" w:cs="Arial"/>
        </w:rPr>
      </w:pPr>
    </w:p>
    <w:p w14:paraId="432295DA" w14:textId="77777777" w:rsidR="00BE10FC" w:rsidRDefault="00BE10FC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51C60A" w14:textId="0869F15A" w:rsidR="009C7AF4" w:rsidRDefault="009C7AF4" w:rsidP="00BE10FC">
      <w:pPr>
        <w:pStyle w:val="Heading1"/>
        <w:rPr>
          <w:rFonts w:ascii="Arial" w:hAnsi="Arial" w:cs="Arial"/>
        </w:rPr>
      </w:pPr>
      <w:bookmarkStart w:id="5" w:name="_Toc89014072"/>
      <w:r>
        <w:rPr>
          <w:rFonts w:ascii="Arial" w:hAnsi="Arial" w:cs="Arial"/>
        </w:rPr>
        <w:lastRenderedPageBreak/>
        <w:t>Defect report</w:t>
      </w:r>
      <w:bookmarkEnd w:id="5"/>
    </w:p>
    <w:p w14:paraId="5594E5EE" w14:textId="003D4F3E" w:rsidR="009C7AF4" w:rsidRDefault="009C7AF4" w:rsidP="009C7AF4">
      <w:pPr>
        <w:spacing w:before="120" w:after="120"/>
        <w:rPr>
          <w:color w:val="000000"/>
        </w:rPr>
      </w:pPr>
      <w:r>
        <w:rPr>
          <w:color w:val="000000"/>
        </w:rPr>
        <w:t xml:space="preserve">The defects will be reported via </w:t>
      </w:r>
      <w:proofErr w:type="spellStart"/>
      <w:r>
        <w:rPr>
          <w:color w:val="000000"/>
        </w:rPr>
        <w:t>Jira</w:t>
      </w:r>
      <w:proofErr w:type="spellEnd"/>
      <w:r>
        <w:rPr>
          <w:color w:val="000000"/>
        </w:rPr>
        <w:t xml:space="preserve"> Tool</w:t>
      </w:r>
    </w:p>
    <w:p w14:paraId="4C45B680" w14:textId="0364AE08" w:rsidR="009C7AF4" w:rsidRDefault="009C7AF4" w:rsidP="009C7AF4">
      <w:pPr>
        <w:spacing w:before="120" w:after="120"/>
        <w:rPr>
          <w:color w:val="000000"/>
        </w:rPr>
      </w:pPr>
      <w:r>
        <w:rPr>
          <w:color w:val="000000"/>
        </w:rPr>
        <w:t>Test</w:t>
      </w:r>
      <w:r>
        <w:rPr>
          <w:color w:val="000000"/>
        </w:rPr>
        <w:t xml:space="preserve"> team will track the defect via standard of defect tracking process with status such opened, fixed, resolved (valid or invalid), and closed.</w:t>
      </w:r>
    </w:p>
    <w:p w14:paraId="29771A94" w14:textId="669EB104" w:rsidR="009C7AF4" w:rsidRDefault="009C7AF4" w:rsidP="009C7AF4">
      <w:pPr>
        <w:spacing w:before="120" w:after="120"/>
        <w:rPr>
          <w:color w:val="000000"/>
        </w:rPr>
      </w:pPr>
      <w:r>
        <w:rPr>
          <w:color w:val="000000"/>
        </w:rPr>
        <w:t xml:space="preserve">Following is standard model for internal defect review in </w:t>
      </w:r>
      <w:r>
        <w:rPr>
          <w:color w:val="000000"/>
        </w:rPr>
        <w:t>Test</w:t>
      </w:r>
      <w:r>
        <w:rPr>
          <w:color w:val="000000"/>
        </w:rPr>
        <w:t xml:space="preserve"> team, PM and Test Lead review before adding to report tool, then getting feedback from 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/Client, update and tracking defect status accordingly.</w:t>
      </w:r>
    </w:p>
    <w:p w14:paraId="70F9CD54" w14:textId="77777777" w:rsidR="009C7AF4" w:rsidRDefault="009C7AF4" w:rsidP="009C7AF4">
      <w:pPr>
        <w:spacing w:before="120" w:after="120"/>
        <w:rPr>
          <w:color w:val="000000"/>
        </w:rPr>
      </w:pPr>
    </w:p>
    <w:p w14:paraId="3A46F86A" w14:textId="51458828" w:rsidR="009C7AF4" w:rsidRDefault="009C7AF4" w:rsidP="009C7AF4">
      <w:pPr>
        <w:spacing w:before="120" w:after="120"/>
        <w:rPr>
          <w:color w:val="000000"/>
        </w:rPr>
      </w:pPr>
      <w:r>
        <w:rPr>
          <w:noProof/>
        </w:rPr>
        <w:drawing>
          <wp:inline distT="0" distB="0" distL="114300" distR="114300" wp14:anchorId="73855A71" wp14:editId="7C2BE4CC">
            <wp:extent cx="5476240" cy="4277469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277469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12FD5" w14:textId="77777777" w:rsidR="009C7AF4" w:rsidRDefault="009C7AF4">
      <w:pPr>
        <w:keepLines w:val="0"/>
        <w:spacing w:before="0" w:after="200" w:line="276" w:lineRule="auto"/>
        <w:jc w:val="left"/>
        <w:rPr>
          <w:rFonts w:ascii="Arial" w:eastAsiaTheme="majorEastAsia" w:hAnsi="Arial" w:cs="Arial"/>
          <w:b/>
          <w:bCs/>
          <w:noProof/>
          <w:color w:val="002060"/>
          <w:sz w:val="36"/>
          <w:szCs w:val="28"/>
        </w:rPr>
      </w:pPr>
      <w:r>
        <w:rPr>
          <w:rFonts w:ascii="Arial" w:hAnsi="Arial" w:cs="Arial"/>
        </w:rPr>
        <w:br w:type="page"/>
      </w:r>
    </w:p>
    <w:p w14:paraId="20DBB313" w14:textId="3B2762AC" w:rsidR="00BE10FC" w:rsidRPr="003B1796" w:rsidRDefault="00BE10FC" w:rsidP="00BE10FC">
      <w:pPr>
        <w:pStyle w:val="Heading1"/>
        <w:rPr>
          <w:rFonts w:ascii="Arial" w:hAnsi="Arial" w:cs="Arial"/>
        </w:rPr>
      </w:pPr>
      <w:bookmarkStart w:id="6" w:name="_Toc89014073"/>
      <w:r>
        <w:rPr>
          <w:rFonts w:ascii="Arial" w:hAnsi="Arial" w:cs="Arial"/>
        </w:rPr>
        <w:lastRenderedPageBreak/>
        <w:t xml:space="preserve">Release </w:t>
      </w:r>
      <w:r w:rsidR="00713802">
        <w:rPr>
          <w:rFonts w:ascii="Arial" w:hAnsi="Arial" w:cs="Arial"/>
        </w:rPr>
        <w:t>Management</w:t>
      </w:r>
      <w:bookmarkEnd w:id="6"/>
    </w:p>
    <w:p w14:paraId="7B86C15C" w14:textId="73677F5C" w:rsidR="0062072C" w:rsidRDefault="0062072C" w:rsidP="0062072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  <w:r w:rsidRPr="0062072C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The below are the deliverables from the test cycles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:</w:t>
      </w:r>
    </w:p>
    <w:tbl>
      <w:tblPr>
        <w:tblStyle w:val="ListTable4-Accent1"/>
        <w:tblW w:w="4546" w:type="pct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4854"/>
        <w:gridCol w:w="1446"/>
      </w:tblGrid>
      <w:tr w:rsidR="0062072C" w:rsidRPr="00D11EA9" w14:paraId="4E53556A" w14:textId="77777777" w:rsidTr="006207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shd w:val="clear" w:color="auto" w:fill="548DD4" w:themeFill="text2" w:themeFillTint="99"/>
          </w:tcPr>
          <w:p w14:paraId="31996072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rPr>
                <w:rFonts w:asciiTheme="majorHAnsi" w:hAnsiTheme="majorHAnsi" w:cstheme="majorHAnsi"/>
                <w:color w:val="FFFFFF" w:themeColor="background1"/>
              </w:rPr>
            </w:pPr>
            <w:r w:rsidRPr="00D11EA9">
              <w:rPr>
                <w:rFonts w:asciiTheme="majorHAnsi" w:hAnsiTheme="majorHAnsi" w:cstheme="majorHAnsi"/>
                <w:color w:val="FFFFFF" w:themeColor="background1"/>
              </w:rPr>
              <w:t>Document</w:t>
            </w:r>
          </w:p>
        </w:tc>
        <w:tc>
          <w:tcPr>
            <w:tcW w:w="3111" w:type="pct"/>
            <w:shd w:val="clear" w:color="auto" w:fill="548DD4" w:themeFill="text2" w:themeFillTint="99"/>
          </w:tcPr>
          <w:p w14:paraId="6415BF24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 w:rsidRPr="00D11EA9">
              <w:rPr>
                <w:rFonts w:asciiTheme="majorHAnsi" w:hAnsiTheme="majorHAnsi" w:cstheme="majorHAnsi"/>
                <w:color w:val="FFFFFF" w:themeColor="background1"/>
              </w:rPr>
              <w:t>Summary</w:t>
            </w:r>
          </w:p>
        </w:tc>
        <w:tc>
          <w:tcPr>
            <w:tcW w:w="900" w:type="pct"/>
            <w:shd w:val="clear" w:color="auto" w:fill="548DD4" w:themeFill="text2" w:themeFillTint="99"/>
          </w:tcPr>
          <w:p w14:paraId="3152BE17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 w:rsidRPr="00D11EA9">
              <w:rPr>
                <w:rFonts w:asciiTheme="majorHAnsi" w:hAnsiTheme="majorHAnsi" w:cstheme="majorHAnsi"/>
                <w:color w:val="FFFFFF" w:themeColor="background1"/>
              </w:rPr>
              <w:t>Document Type</w:t>
            </w:r>
          </w:p>
        </w:tc>
      </w:tr>
      <w:tr w:rsidR="0062072C" w:rsidRPr="00D11EA9" w14:paraId="36C83F2D" w14:textId="77777777" w:rsidTr="006207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shd w:val="clear" w:color="auto" w:fill="auto"/>
          </w:tcPr>
          <w:p w14:paraId="4A050245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  <w:r w:rsidRPr="00D11EA9">
              <w:rPr>
                <w:rFonts w:asciiTheme="majorHAnsi" w:hAnsiTheme="majorHAnsi" w:cstheme="majorHAnsi"/>
                <w:b w:val="0"/>
                <w:bCs w:val="0"/>
              </w:rPr>
              <w:t>Weekly Status Report</w:t>
            </w:r>
          </w:p>
        </w:tc>
        <w:tc>
          <w:tcPr>
            <w:tcW w:w="3111" w:type="pct"/>
            <w:shd w:val="clear" w:color="auto" w:fill="auto"/>
          </w:tcPr>
          <w:p w14:paraId="3D34F5C5" w14:textId="271C0C31" w:rsidR="0062072C" w:rsidRPr="00D11EA9" w:rsidRDefault="0062072C" w:rsidP="0062072C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11EA9">
              <w:rPr>
                <w:rFonts w:asciiTheme="majorHAnsi" w:hAnsiTheme="majorHAnsi" w:cstheme="majorHAnsi"/>
              </w:rPr>
              <w:t>Week Test Activities Report</w:t>
            </w:r>
          </w:p>
        </w:tc>
        <w:tc>
          <w:tcPr>
            <w:tcW w:w="900" w:type="pct"/>
            <w:shd w:val="clear" w:color="auto" w:fill="auto"/>
          </w:tcPr>
          <w:p w14:paraId="33C56534" w14:textId="16726CAD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Excel</w:t>
            </w:r>
          </w:p>
        </w:tc>
      </w:tr>
      <w:tr w:rsidR="0062072C" w:rsidRPr="00D11EA9" w14:paraId="46234F4C" w14:textId="77777777" w:rsidTr="006207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pct"/>
            <w:shd w:val="clear" w:color="auto" w:fill="auto"/>
          </w:tcPr>
          <w:p w14:paraId="3B2C7F88" w14:textId="77777777" w:rsidR="0062072C" w:rsidRPr="00D11EA9" w:rsidRDefault="0062072C" w:rsidP="00650C3E">
            <w:pPr>
              <w:pStyle w:val="Table-Normal"/>
              <w:spacing w:before="0" w:after="0"/>
              <w:ind w:left="142" w:right="142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Test Completion Report</w:t>
            </w:r>
          </w:p>
        </w:tc>
        <w:tc>
          <w:tcPr>
            <w:tcW w:w="3111" w:type="pct"/>
            <w:shd w:val="clear" w:color="auto" w:fill="auto"/>
          </w:tcPr>
          <w:p w14:paraId="35256A9C" w14:textId="4B52A467" w:rsidR="0062072C" w:rsidRPr="00D11EA9" w:rsidRDefault="0062072C" w:rsidP="0062072C">
            <w:pPr>
              <w:pStyle w:val="Table-Normal"/>
              <w:spacing w:before="0" w:after="0"/>
              <w:ind w:left="142" w:right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11EA9">
              <w:rPr>
                <w:rFonts w:asciiTheme="majorHAnsi" w:hAnsiTheme="majorHAnsi" w:cstheme="majorHAnsi"/>
              </w:rPr>
              <w:t xml:space="preserve">A detailed report of the overall testing </w:t>
            </w:r>
            <w:r>
              <w:rPr>
                <w:rFonts w:asciiTheme="majorHAnsi" w:hAnsiTheme="majorHAnsi" w:cstheme="majorHAnsi"/>
              </w:rPr>
              <w:t>after completion</w:t>
            </w:r>
          </w:p>
        </w:tc>
        <w:tc>
          <w:tcPr>
            <w:tcW w:w="900" w:type="pct"/>
            <w:shd w:val="clear" w:color="auto" w:fill="auto"/>
          </w:tcPr>
          <w:p w14:paraId="7777B337" w14:textId="0BA3D481" w:rsidR="0062072C" w:rsidRPr="00D11EA9" w:rsidRDefault="0062072C" w:rsidP="00650C3E">
            <w:pPr>
              <w:pStyle w:val="Table-Normal"/>
              <w:spacing w:before="0" w:after="0"/>
              <w:ind w:left="142" w:right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Excel</w:t>
            </w:r>
          </w:p>
        </w:tc>
      </w:tr>
    </w:tbl>
    <w:p w14:paraId="648DDE63" w14:textId="77777777" w:rsidR="0062072C" w:rsidRPr="0062072C" w:rsidRDefault="0062072C" w:rsidP="0062072C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1778050F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66DD3F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7" w:name="_Toc89014074"/>
      <w:r>
        <w:rPr>
          <w:rFonts w:ascii="Arial" w:hAnsi="Arial" w:cs="Arial"/>
        </w:rPr>
        <w:lastRenderedPageBreak/>
        <w:t>Risk Analysis</w:t>
      </w:r>
      <w:bookmarkEnd w:id="7"/>
    </w:p>
    <w:tbl>
      <w:tblPr>
        <w:tblStyle w:val="ListTable4-Accent1"/>
        <w:tblW w:w="4808" w:type="pct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3"/>
        <w:gridCol w:w="3206"/>
        <w:gridCol w:w="2354"/>
      </w:tblGrid>
      <w:tr w:rsidR="00315467" w:rsidRPr="00D11EA9" w14:paraId="5939958C" w14:textId="77777777" w:rsidTr="00315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shd w:val="clear" w:color="auto" w:fill="548DD4" w:themeFill="text2" w:themeFillTint="99"/>
          </w:tcPr>
          <w:p w14:paraId="70533D3E" w14:textId="3113DEEB" w:rsidR="00315467" w:rsidRPr="00D11EA9" w:rsidRDefault="00315467" w:rsidP="00315467">
            <w:pPr>
              <w:pStyle w:val="Table-Normal"/>
              <w:spacing w:before="0" w:after="0"/>
              <w:ind w:left="142" w:right="142"/>
              <w:jc w:val="center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>Risk</w:t>
            </w:r>
          </w:p>
        </w:tc>
        <w:tc>
          <w:tcPr>
            <w:tcW w:w="1935" w:type="pct"/>
            <w:shd w:val="clear" w:color="auto" w:fill="548DD4" w:themeFill="text2" w:themeFillTint="99"/>
          </w:tcPr>
          <w:p w14:paraId="44616903" w14:textId="31265398" w:rsidR="00315467" w:rsidRPr="00D11EA9" w:rsidRDefault="00315467" w:rsidP="00315467">
            <w:pPr>
              <w:pStyle w:val="Table-Normal"/>
              <w:spacing w:before="0" w:after="0"/>
              <w:ind w:left="142"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>
              <w:rPr>
                <w:rFonts w:asciiTheme="majorHAnsi" w:hAnsiTheme="majorHAnsi" w:cstheme="majorHAnsi"/>
                <w:color w:val="FFFFFF" w:themeColor="background1"/>
              </w:rPr>
              <w:t xml:space="preserve">Mitigation </w:t>
            </w:r>
            <w:r w:rsidRPr="00315467">
              <w:rPr>
                <w:rFonts w:asciiTheme="majorHAnsi" w:hAnsiTheme="majorHAnsi" w:cstheme="majorHAnsi"/>
                <w:color w:val="FFFFFF" w:themeColor="background1"/>
              </w:rPr>
              <w:t>Strategy</w:t>
            </w:r>
          </w:p>
        </w:tc>
        <w:tc>
          <w:tcPr>
            <w:tcW w:w="1421" w:type="pct"/>
            <w:shd w:val="clear" w:color="auto" w:fill="548DD4" w:themeFill="text2" w:themeFillTint="99"/>
          </w:tcPr>
          <w:p w14:paraId="68066ABC" w14:textId="707AEF4C" w:rsidR="00315467" w:rsidRPr="00D11EA9" w:rsidRDefault="00315467" w:rsidP="00315467">
            <w:pPr>
              <w:pStyle w:val="Table-Normal"/>
              <w:spacing w:before="0" w:after="0"/>
              <w:ind w:left="142" w:right="14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FFFF" w:themeColor="background1"/>
              </w:rPr>
            </w:pPr>
            <w:r w:rsidRPr="00315467">
              <w:rPr>
                <w:rFonts w:asciiTheme="majorHAnsi" w:hAnsiTheme="majorHAnsi" w:cstheme="majorHAnsi"/>
                <w:color w:val="FFFFFF" w:themeColor="background1"/>
              </w:rPr>
              <w:t xml:space="preserve">Contingency </w:t>
            </w:r>
            <w:r>
              <w:rPr>
                <w:rFonts w:asciiTheme="majorHAnsi" w:hAnsiTheme="majorHAnsi" w:cstheme="majorHAnsi"/>
                <w:color w:val="FFFFFF" w:themeColor="background1"/>
              </w:rPr>
              <w:t>Plan</w:t>
            </w:r>
          </w:p>
        </w:tc>
      </w:tr>
      <w:tr w:rsidR="00315467" w:rsidRPr="00D11EA9" w14:paraId="1E691F53" w14:textId="77777777" w:rsidTr="00315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shd w:val="clear" w:color="auto" w:fill="auto"/>
          </w:tcPr>
          <w:p w14:paraId="112B013E" w14:textId="4B472ACF" w:rsidR="00315467" w:rsidRPr="00315467" w:rsidRDefault="00315467" w:rsidP="00650C3E">
            <w:pPr>
              <w:pStyle w:val="Table-Normal"/>
              <w:spacing w:before="0" w:after="0"/>
              <w:ind w:left="142" w:right="142"/>
              <w:jc w:val="both"/>
              <w:rPr>
                <w:rFonts w:asciiTheme="majorHAnsi" w:hAnsiTheme="majorHAnsi" w:cstheme="majorHAnsi"/>
                <w:b w:val="0"/>
                <w:bCs w:val="0"/>
              </w:rPr>
            </w:pPr>
            <w:r w:rsidRPr="00315467">
              <w:rPr>
                <w:b w:val="0"/>
                <w:szCs w:val="18"/>
              </w:rPr>
              <w:t>Requirement is so general, there are a lot of features</w:t>
            </w:r>
          </w:p>
        </w:tc>
        <w:tc>
          <w:tcPr>
            <w:tcW w:w="1935" w:type="pct"/>
            <w:shd w:val="clear" w:color="auto" w:fill="auto"/>
          </w:tcPr>
          <w:p w14:paraId="39DB51C9" w14:textId="0C5C9CBA" w:rsidR="00315467" w:rsidRPr="00D11EA9" w:rsidRDefault="00315467" w:rsidP="00650C3E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szCs w:val="18"/>
              </w:rPr>
              <w:t>Try to explore to understand application better</w:t>
            </w:r>
          </w:p>
        </w:tc>
        <w:tc>
          <w:tcPr>
            <w:tcW w:w="1421" w:type="pct"/>
            <w:shd w:val="clear" w:color="auto" w:fill="auto"/>
          </w:tcPr>
          <w:p w14:paraId="2DDD5095" w14:textId="40866654" w:rsidR="00315467" w:rsidRPr="00D11EA9" w:rsidRDefault="004070A1" w:rsidP="00650C3E">
            <w:pPr>
              <w:pStyle w:val="Table-Normal"/>
              <w:spacing w:before="0" w:after="0"/>
              <w:ind w:left="142" w:right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</w:rPr>
            </w:pPr>
            <w:r>
              <w:rPr>
                <w:rFonts w:asciiTheme="majorHAnsi" w:hAnsiTheme="majorHAnsi" w:cstheme="majorBidi"/>
              </w:rPr>
              <w:t>TBD</w:t>
            </w:r>
          </w:p>
        </w:tc>
      </w:tr>
    </w:tbl>
    <w:p w14:paraId="7BC31FF3" w14:textId="77777777" w:rsidR="00315467" w:rsidRDefault="00315467" w:rsidP="00315467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37C99272" w14:textId="77777777" w:rsidR="00315467" w:rsidRDefault="00315467" w:rsidP="00315467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B03EACB" w14:textId="77777777" w:rsidR="00315467" w:rsidRPr="00610250" w:rsidRDefault="00315467" w:rsidP="00315467">
      <w:pPr>
        <w:keepLines w:val="0"/>
        <w:shd w:val="clear" w:color="auto" w:fill="FFFFFF"/>
        <w:spacing w:before="100" w:beforeAutospacing="1" w:after="100" w:afterAutospacing="1"/>
        <w:ind w:left="720"/>
        <w:jc w:val="left"/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</w:pPr>
    </w:p>
    <w:p w14:paraId="4B8DD8DA" w14:textId="77777777" w:rsidR="00610250" w:rsidRDefault="00610250">
      <w:pPr>
        <w:keepLines w:val="0"/>
        <w:spacing w:before="0" w:after="200" w:line="276" w:lineRule="auto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C5038E" w14:textId="77777777" w:rsidR="00610250" w:rsidRPr="003B1796" w:rsidRDefault="00610250" w:rsidP="00610250">
      <w:pPr>
        <w:pStyle w:val="Heading1"/>
        <w:rPr>
          <w:rFonts w:ascii="Arial" w:hAnsi="Arial" w:cs="Arial"/>
        </w:rPr>
      </w:pPr>
      <w:bookmarkStart w:id="8" w:name="_Toc89014075"/>
      <w:r>
        <w:rPr>
          <w:rFonts w:ascii="Arial" w:hAnsi="Arial" w:cs="Arial"/>
        </w:rPr>
        <w:lastRenderedPageBreak/>
        <w:t>Review and Approvals</w:t>
      </w:r>
      <w:bookmarkEnd w:id="8"/>
    </w:p>
    <w:p w14:paraId="600F766A" w14:textId="5BEFBFB0" w:rsidR="00B1166D" w:rsidRPr="003B1796" w:rsidRDefault="00315467" w:rsidP="00B1166D">
      <w:pPr>
        <w:rPr>
          <w:rFonts w:ascii="Arial" w:hAnsi="Arial" w:cs="Arial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Project Manager will review and ensure </w:t>
      </w:r>
      <w:r w:rsidR="004070A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that 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 xml:space="preserve">all test cases </w:t>
      </w:r>
      <w:r w:rsidR="004070A1">
        <w:rPr>
          <w:rFonts w:ascii="Source Sans Pro" w:eastAsia="Times New Roman" w:hAnsi="Source Sans Pro" w:cs="Times New Roman"/>
          <w:color w:val="222222"/>
          <w:sz w:val="27"/>
          <w:szCs w:val="27"/>
          <w:lang w:val="en-IN" w:eastAsia="en-IN"/>
        </w:rPr>
        <w:t>should be executed and all severe bugs are fixed</w:t>
      </w:r>
    </w:p>
    <w:sectPr w:rsidR="00B1166D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AF170" w14:textId="77777777" w:rsidR="00C3437C" w:rsidRDefault="00C3437C" w:rsidP="000612CB">
      <w:r>
        <w:separator/>
      </w:r>
    </w:p>
    <w:p w14:paraId="40CD1740" w14:textId="77777777" w:rsidR="00C3437C" w:rsidRDefault="00C3437C"/>
  </w:endnote>
  <w:endnote w:type="continuationSeparator" w:id="0">
    <w:p w14:paraId="3AA0844C" w14:textId="77777777" w:rsidR="00C3437C" w:rsidRDefault="00C3437C" w:rsidP="000612CB">
      <w:r>
        <w:continuationSeparator/>
      </w:r>
    </w:p>
    <w:p w14:paraId="3B001F8B" w14:textId="77777777" w:rsidR="00C3437C" w:rsidRDefault="00C34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2C487F" w14:textId="77777777" w:rsidR="005A1DCE" w:rsidRDefault="005A1DCE" w:rsidP="0034079F">
    <w:pPr>
      <w:pStyle w:val="Footer"/>
    </w:pPr>
    <w:r>
      <w:t>Test Plan Template, version 0.1</w:t>
    </w:r>
  </w:p>
  <w:p w14:paraId="01E5ED82" w14:textId="77777777" w:rsidR="005A1DCE" w:rsidRPr="00D12DD7" w:rsidRDefault="005A1DCE" w:rsidP="0034079F">
    <w:pPr>
      <w:pStyle w:val="Footer"/>
    </w:pPr>
    <w:r w:rsidRPr="00D40574"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C7AF4">
      <w:rPr>
        <w:noProof/>
      </w:rPr>
      <w:t>9</w:t>
    </w:r>
    <w:r>
      <w:rPr>
        <w:noProof/>
      </w:rPr>
      <w:fldChar w:fldCharType="end"/>
    </w:r>
    <w:r w:rsidRPr="00D40574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C7AF4">
      <w:rPr>
        <w:noProof/>
      </w:rPr>
      <w:t>11</w:t>
    </w:r>
    <w:r>
      <w:rPr>
        <w:noProof/>
      </w:rPr>
      <w:fldChar w:fldCharType="end"/>
    </w:r>
  </w:p>
  <w:p w14:paraId="6CD53EA2" w14:textId="77777777" w:rsidR="005A1DCE" w:rsidRDefault="005A1D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87570" w14:textId="7F1F949D" w:rsidR="005A1DCE" w:rsidRDefault="00C3437C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7342052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47BB">
          <w:rPr>
            <w:lang w:val="en-US"/>
          </w:rPr>
          <w:t>Test Strategy</w:t>
        </w:r>
      </w:sdtContent>
    </w:sdt>
    <w:r w:rsidR="005A1DCE">
      <w:t xml:space="preserve">, </w:t>
    </w:r>
    <w:r w:rsidR="00BF4930">
      <w:t>by Guru99</w:t>
    </w:r>
    <w:r w:rsidR="005A1DCE">
      <w:tab/>
    </w:r>
    <w:r w:rsidR="005A1DCE" w:rsidRPr="00D40574">
      <w:t xml:space="preserve">Page </w:t>
    </w:r>
    <w:r w:rsidR="005A1DCE">
      <w:rPr>
        <w:noProof/>
      </w:rPr>
      <w:fldChar w:fldCharType="begin"/>
    </w:r>
    <w:r w:rsidR="005A1DCE">
      <w:rPr>
        <w:noProof/>
      </w:rPr>
      <w:instrText xml:space="preserve"> PAGE   \* MERGEFORMAT </w:instrText>
    </w:r>
    <w:r w:rsidR="005A1DCE">
      <w:rPr>
        <w:noProof/>
      </w:rPr>
      <w:fldChar w:fldCharType="separate"/>
    </w:r>
    <w:r w:rsidR="009C7AF4">
      <w:rPr>
        <w:noProof/>
      </w:rPr>
      <w:t>3</w:t>
    </w:r>
    <w:r w:rsidR="005A1DCE">
      <w:rPr>
        <w:noProof/>
      </w:rPr>
      <w:fldChar w:fldCharType="end"/>
    </w:r>
    <w:r w:rsidR="005A1DCE" w:rsidRPr="00D40574">
      <w:t xml:space="preserve"> of </w:t>
    </w:r>
    <w:r w:rsidR="005A1DCE">
      <w:rPr>
        <w:noProof/>
      </w:rPr>
      <w:fldChar w:fldCharType="begin"/>
    </w:r>
    <w:r w:rsidR="005A1DCE">
      <w:rPr>
        <w:noProof/>
      </w:rPr>
      <w:instrText xml:space="preserve"> NUMPAGES   \* MERGEFORMAT </w:instrText>
    </w:r>
    <w:r w:rsidR="005A1DCE">
      <w:rPr>
        <w:noProof/>
      </w:rPr>
      <w:fldChar w:fldCharType="separate"/>
    </w:r>
    <w:r w:rsidR="009C7AF4">
      <w:rPr>
        <w:noProof/>
      </w:rPr>
      <w:t>11</w:t>
    </w:r>
    <w:r w:rsidR="005A1DC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CDCAB" w14:textId="77777777" w:rsidR="00C3437C" w:rsidRDefault="00C3437C" w:rsidP="000612CB">
      <w:r>
        <w:separator/>
      </w:r>
    </w:p>
    <w:p w14:paraId="4ABA5EEB" w14:textId="77777777" w:rsidR="00C3437C" w:rsidRDefault="00C3437C"/>
  </w:footnote>
  <w:footnote w:type="continuationSeparator" w:id="0">
    <w:p w14:paraId="0224574E" w14:textId="77777777" w:rsidR="00C3437C" w:rsidRDefault="00C3437C" w:rsidP="000612CB">
      <w:r>
        <w:continuationSeparator/>
      </w:r>
    </w:p>
    <w:p w14:paraId="4735F66B" w14:textId="77777777" w:rsidR="00C3437C" w:rsidRDefault="00C343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4ED3C" w14:textId="4D4FC389" w:rsidR="005A1DCE" w:rsidRPr="00D40574" w:rsidRDefault="00C3437C" w:rsidP="0034079F">
    <w:pPr>
      <w:pStyle w:val="Header"/>
    </w:pPr>
    <w:sdt>
      <w:sdtPr>
        <w:alias w:val="Title"/>
        <w:id w:val="25833136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47BB">
          <w:t>Test Strategy</w:t>
        </w:r>
      </w:sdtContent>
    </w:sdt>
    <w:r w:rsidR="005A1DCE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DC770" w14:textId="5450C096" w:rsidR="005A1DCE" w:rsidRDefault="00C3437C" w:rsidP="008747BB">
    <w:pPr>
      <w:pStyle w:val="Header"/>
      <w:ind w:left="0"/>
    </w:pPr>
    <w:sdt>
      <w:sdtPr>
        <w:alias w:val="Title"/>
        <w:id w:val="18826738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747BB">
          <w:rPr>
            <w:lang w:val="en-US"/>
          </w:rPr>
          <w:t>Test Strategy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DB053F"/>
    <w:multiLevelType w:val="hybridMultilevel"/>
    <w:tmpl w:val="C01EB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F5B2C"/>
    <w:multiLevelType w:val="multilevel"/>
    <w:tmpl w:val="D500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132811F7"/>
    <w:multiLevelType w:val="multilevel"/>
    <w:tmpl w:val="C83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686874"/>
    <w:multiLevelType w:val="multilevel"/>
    <w:tmpl w:val="CE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922C23"/>
    <w:multiLevelType w:val="hybridMultilevel"/>
    <w:tmpl w:val="87100C9C"/>
    <w:lvl w:ilvl="0" w:tplc="847897D0">
      <w:start w:val="2"/>
      <w:numFmt w:val="bullet"/>
      <w:lvlText w:val="-"/>
      <w:lvlJc w:val="left"/>
      <w:pPr>
        <w:ind w:left="1080" w:hanging="360"/>
      </w:pPr>
      <w:rPr>
        <w:rFonts w:ascii="Source Sans Pro" w:eastAsia="Times New Roman" w:hAnsi="Source Sans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07904"/>
    <w:multiLevelType w:val="multilevel"/>
    <w:tmpl w:val="C14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393D2565"/>
    <w:multiLevelType w:val="multilevel"/>
    <w:tmpl w:val="D006FC00"/>
    <w:lvl w:ilvl="0">
      <w:start w:val="1"/>
      <w:numFmt w:val="decimal"/>
      <w:pStyle w:val="Heading1"/>
      <w:suff w:val="space"/>
      <w:lvlText w:val="%1."/>
      <w:lvlJc w:val="left"/>
      <w:pPr>
        <w:ind w:left="0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>
    <w:nsid w:val="3C275716"/>
    <w:multiLevelType w:val="multilevel"/>
    <w:tmpl w:val="7D06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E001FC"/>
    <w:multiLevelType w:val="multilevel"/>
    <w:tmpl w:val="C02E5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663574"/>
    <w:multiLevelType w:val="multilevel"/>
    <w:tmpl w:val="C1C8AC50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2F5082"/>
    <w:multiLevelType w:val="hybridMultilevel"/>
    <w:tmpl w:val="2644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617D34"/>
    <w:multiLevelType w:val="multilevel"/>
    <w:tmpl w:val="00E21E32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40EDF"/>
    <w:multiLevelType w:val="multilevel"/>
    <w:tmpl w:val="52D0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30">
    <w:nsid w:val="69000435"/>
    <w:multiLevelType w:val="multilevel"/>
    <w:tmpl w:val="13A4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5">
    <w:nsid w:val="7EF840BF"/>
    <w:multiLevelType w:val="multilevel"/>
    <w:tmpl w:val="C14E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20"/>
  </w:num>
  <w:num w:numId="5">
    <w:abstractNumId w:val="12"/>
  </w:num>
  <w:num w:numId="6">
    <w:abstractNumId w:val="7"/>
  </w:num>
  <w:num w:numId="7">
    <w:abstractNumId w:val="29"/>
  </w:num>
  <w:num w:numId="8">
    <w:abstractNumId w:val="9"/>
  </w:num>
  <w:num w:numId="9">
    <w:abstractNumId w:val="27"/>
  </w:num>
  <w:num w:numId="10">
    <w:abstractNumId w:val="24"/>
  </w:num>
  <w:num w:numId="11">
    <w:abstractNumId w:val="34"/>
  </w:num>
  <w:num w:numId="12">
    <w:abstractNumId w:val="8"/>
  </w:num>
  <w:num w:numId="13">
    <w:abstractNumId w:val="19"/>
  </w:num>
  <w:num w:numId="14">
    <w:abstractNumId w:val="33"/>
  </w:num>
  <w:num w:numId="15">
    <w:abstractNumId w:val="23"/>
  </w:num>
  <w:num w:numId="16">
    <w:abstractNumId w:val="6"/>
  </w:num>
  <w:num w:numId="17">
    <w:abstractNumId w:val="22"/>
  </w:num>
  <w:num w:numId="18">
    <w:abstractNumId w:val="32"/>
  </w:num>
  <w:num w:numId="19">
    <w:abstractNumId w:val="4"/>
  </w:num>
  <w:num w:numId="20">
    <w:abstractNumId w:val="14"/>
  </w:num>
  <w:num w:numId="21">
    <w:abstractNumId w:val="31"/>
  </w:num>
  <w:num w:numId="22">
    <w:abstractNumId w:val="18"/>
  </w:num>
  <w:num w:numId="23">
    <w:abstractNumId w:val="35"/>
  </w:num>
  <w:num w:numId="24">
    <w:abstractNumId w:val="5"/>
  </w:num>
  <w:num w:numId="25">
    <w:abstractNumId w:val="16"/>
  </w:num>
  <w:num w:numId="26">
    <w:abstractNumId w:val="3"/>
  </w:num>
  <w:num w:numId="27">
    <w:abstractNumId w:val="28"/>
  </w:num>
  <w:num w:numId="28">
    <w:abstractNumId w:val="10"/>
  </w:num>
  <w:num w:numId="29">
    <w:abstractNumId w:val="30"/>
  </w:num>
  <w:num w:numId="30">
    <w:abstractNumId w:val="2"/>
  </w:num>
  <w:num w:numId="31">
    <w:abstractNumId w:val="17"/>
  </w:num>
  <w:num w:numId="32">
    <w:abstractNumId w:val="13"/>
  </w:num>
  <w:num w:numId="33">
    <w:abstractNumId w:val="26"/>
  </w:num>
  <w:num w:numId="34">
    <w:abstractNumId w:val="11"/>
  </w:num>
  <w:num w:numId="35">
    <w:abstractNumId w:val="25"/>
  </w:num>
  <w:num w:numId="36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Q2MjM1NzMwMDU0MTRW0lEKTi0uzszPAykwrAUAVHLeUywAAAA="/>
  </w:docVars>
  <w:rsids>
    <w:rsidRoot w:val="005A1DCE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2543"/>
    <w:rsid w:val="000B5BEA"/>
    <w:rsid w:val="000C2FB0"/>
    <w:rsid w:val="000C6532"/>
    <w:rsid w:val="000D12E2"/>
    <w:rsid w:val="000E46FC"/>
    <w:rsid w:val="000E7298"/>
    <w:rsid w:val="000F1486"/>
    <w:rsid w:val="000F1671"/>
    <w:rsid w:val="000F23D9"/>
    <w:rsid w:val="000F31FA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733F"/>
    <w:rsid w:val="001477F6"/>
    <w:rsid w:val="00150204"/>
    <w:rsid w:val="00153AD0"/>
    <w:rsid w:val="00157D83"/>
    <w:rsid w:val="00163197"/>
    <w:rsid w:val="00172671"/>
    <w:rsid w:val="00173D02"/>
    <w:rsid w:val="001803C4"/>
    <w:rsid w:val="00180672"/>
    <w:rsid w:val="001859C0"/>
    <w:rsid w:val="00186A10"/>
    <w:rsid w:val="001A2282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5A4A"/>
    <w:rsid w:val="00251068"/>
    <w:rsid w:val="00260FC2"/>
    <w:rsid w:val="00263D8D"/>
    <w:rsid w:val="0027109B"/>
    <w:rsid w:val="00271890"/>
    <w:rsid w:val="00272D00"/>
    <w:rsid w:val="00280E0E"/>
    <w:rsid w:val="00280E9C"/>
    <w:rsid w:val="00281F9F"/>
    <w:rsid w:val="00283527"/>
    <w:rsid w:val="0028769D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15467"/>
    <w:rsid w:val="00321229"/>
    <w:rsid w:val="00322E68"/>
    <w:rsid w:val="00330366"/>
    <w:rsid w:val="00331934"/>
    <w:rsid w:val="00331E3E"/>
    <w:rsid w:val="00334AC1"/>
    <w:rsid w:val="0034079F"/>
    <w:rsid w:val="00345EC3"/>
    <w:rsid w:val="00347857"/>
    <w:rsid w:val="003532FA"/>
    <w:rsid w:val="00360855"/>
    <w:rsid w:val="003609D8"/>
    <w:rsid w:val="00362AF0"/>
    <w:rsid w:val="0036541F"/>
    <w:rsid w:val="0037272F"/>
    <w:rsid w:val="00376945"/>
    <w:rsid w:val="00377439"/>
    <w:rsid w:val="00382AA2"/>
    <w:rsid w:val="003924E8"/>
    <w:rsid w:val="00392548"/>
    <w:rsid w:val="003A5B16"/>
    <w:rsid w:val="003B0A96"/>
    <w:rsid w:val="003B1796"/>
    <w:rsid w:val="003B2A5A"/>
    <w:rsid w:val="003B453C"/>
    <w:rsid w:val="003C11F7"/>
    <w:rsid w:val="003C45CF"/>
    <w:rsid w:val="003C75B2"/>
    <w:rsid w:val="003D3459"/>
    <w:rsid w:val="003D46F0"/>
    <w:rsid w:val="003D474A"/>
    <w:rsid w:val="003D66CF"/>
    <w:rsid w:val="003D732F"/>
    <w:rsid w:val="003D7F8A"/>
    <w:rsid w:val="003E4E07"/>
    <w:rsid w:val="003F0171"/>
    <w:rsid w:val="003F0618"/>
    <w:rsid w:val="003F5DC3"/>
    <w:rsid w:val="00400F16"/>
    <w:rsid w:val="00401374"/>
    <w:rsid w:val="004034AC"/>
    <w:rsid w:val="00403731"/>
    <w:rsid w:val="004070A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D4368"/>
    <w:rsid w:val="004E1C1D"/>
    <w:rsid w:val="004F00EC"/>
    <w:rsid w:val="004F1144"/>
    <w:rsid w:val="004F20F3"/>
    <w:rsid w:val="004F372A"/>
    <w:rsid w:val="004F38E9"/>
    <w:rsid w:val="004F6ED8"/>
    <w:rsid w:val="00501B4A"/>
    <w:rsid w:val="005059AB"/>
    <w:rsid w:val="00507B8D"/>
    <w:rsid w:val="0051605A"/>
    <w:rsid w:val="00516610"/>
    <w:rsid w:val="00516A82"/>
    <w:rsid w:val="0052069D"/>
    <w:rsid w:val="00524321"/>
    <w:rsid w:val="00540575"/>
    <w:rsid w:val="00540D06"/>
    <w:rsid w:val="0054228C"/>
    <w:rsid w:val="0054452D"/>
    <w:rsid w:val="0054539B"/>
    <w:rsid w:val="00545BE3"/>
    <w:rsid w:val="005521AA"/>
    <w:rsid w:val="00554A68"/>
    <w:rsid w:val="00564B47"/>
    <w:rsid w:val="00564F0A"/>
    <w:rsid w:val="005669C4"/>
    <w:rsid w:val="00570BF6"/>
    <w:rsid w:val="00572BC8"/>
    <w:rsid w:val="00573BC1"/>
    <w:rsid w:val="00573F7A"/>
    <w:rsid w:val="005756E0"/>
    <w:rsid w:val="005771F9"/>
    <w:rsid w:val="005823B4"/>
    <w:rsid w:val="0058358B"/>
    <w:rsid w:val="00594DED"/>
    <w:rsid w:val="005A1DCE"/>
    <w:rsid w:val="005A6D72"/>
    <w:rsid w:val="005B17FC"/>
    <w:rsid w:val="005B600F"/>
    <w:rsid w:val="005C4579"/>
    <w:rsid w:val="005C5829"/>
    <w:rsid w:val="005C58F7"/>
    <w:rsid w:val="005C64CF"/>
    <w:rsid w:val="005D29E0"/>
    <w:rsid w:val="005D2DA9"/>
    <w:rsid w:val="005D3BD9"/>
    <w:rsid w:val="005E1726"/>
    <w:rsid w:val="005E1927"/>
    <w:rsid w:val="005F0D22"/>
    <w:rsid w:val="005F207A"/>
    <w:rsid w:val="005F708B"/>
    <w:rsid w:val="00604D51"/>
    <w:rsid w:val="0060519E"/>
    <w:rsid w:val="00610250"/>
    <w:rsid w:val="00610C2B"/>
    <w:rsid w:val="0061598C"/>
    <w:rsid w:val="00616824"/>
    <w:rsid w:val="0062072C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3791"/>
    <w:rsid w:val="0064422B"/>
    <w:rsid w:val="00657F75"/>
    <w:rsid w:val="0066058B"/>
    <w:rsid w:val="00660B42"/>
    <w:rsid w:val="0066512E"/>
    <w:rsid w:val="00670AAA"/>
    <w:rsid w:val="00674AD0"/>
    <w:rsid w:val="006804B0"/>
    <w:rsid w:val="00684912"/>
    <w:rsid w:val="00685274"/>
    <w:rsid w:val="00690ED0"/>
    <w:rsid w:val="00697829"/>
    <w:rsid w:val="00697FDD"/>
    <w:rsid w:val="006A30DC"/>
    <w:rsid w:val="006A31EF"/>
    <w:rsid w:val="006A347F"/>
    <w:rsid w:val="006A3AB5"/>
    <w:rsid w:val="006A542E"/>
    <w:rsid w:val="006B3DD4"/>
    <w:rsid w:val="006B7C66"/>
    <w:rsid w:val="006C0EC8"/>
    <w:rsid w:val="006C219E"/>
    <w:rsid w:val="006C5AA3"/>
    <w:rsid w:val="006C747F"/>
    <w:rsid w:val="006D130B"/>
    <w:rsid w:val="006D4C6C"/>
    <w:rsid w:val="006E0765"/>
    <w:rsid w:val="006E11A5"/>
    <w:rsid w:val="006E359B"/>
    <w:rsid w:val="006E38EA"/>
    <w:rsid w:val="006F2A60"/>
    <w:rsid w:val="006F3B4B"/>
    <w:rsid w:val="00710B8F"/>
    <w:rsid w:val="00713802"/>
    <w:rsid w:val="007208C1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07D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D2600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9AA"/>
    <w:rsid w:val="00851E14"/>
    <w:rsid w:val="008525F6"/>
    <w:rsid w:val="00864B4D"/>
    <w:rsid w:val="00866CFD"/>
    <w:rsid w:val="00867F72"/>
    <w:rsid w:val="00871027"/>
    <w:rsid w:val="008745DF"/>
    <w:rsid w:val="008747BB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24C0"/>
    <w:rsid w:val="0094323C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95EFE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338"/>
    <w:rsid w:val="009C4D04"/>
    <w:rsid w:val="009C68EB"/>
    <w:rsid w:val="009C6CD9"/>
    <w:rsid w:val="009C7AF4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4B94"/>
    <w:rsid w:val="00A14D38"/>
    <w:rsid w:val="00A24F45"/>
    <w:rsid w:val="00A35584"/>
    <w:rsid w:val="00A456B2"/>
    <w:rsid w:val="00A61266"/>
    <w:rsid w:val="00A64393"/>
    <w:rsid w:val="00A666B6"/>
    <w:rsid w:val="00A679E8"/>
    <w:rsid w:val="00A700E2"/>
    <w:rsid w:val="00A71769"/>
    <w:rsid w:val="00A71AD4"/>
    <w:rsid w:val="00A7297D"/>
    <w:rsid w:val="00A75862"/>
    <w:rsid w:val="00A77BA4"/>
    <w:rsid w:val="00A85575"/>
    <w:rsid w:val="00A85CCF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576F8"/>
    <w:rsid w:val="00B60571"/>
    <w:rsid w:val="00B71474"/>
    <w:rsid w:val="00B76E7E"/>
    <w:rsid w:val="00B8200C"/>
    <w:rsid w:val="00B85205"/>
    <w:rsid w:val="00B942C5"/>
    <w:rsid w:val="00B95920"/>
    <w:rsid w:val="00B962E2"/>
    <w:rsid w:val="00BA79F1"/>
    <w:rsid w:val="00BB0174"/>
    <w:rsid w:val="00BB094A"/>
    <w:rsid w:val="00BB40E0"/>
    <w:rsid w:val="00BB4197"/>
    <w:rsid w:val="00BB533F"/>
    <w:rsid w:val="00BD3B4C"/>
    <w:rsid w:val="00BD3C7E"/>
    <w:rsid w:val="00BE10FC"/>
    <w:rsid w:val="00BE1DBC"/>
    <w:rsid w:val="00BE25BF"/>
    <w:rsid w:val="00BE5482"/>
    <w:rsid w:val="00BE63D3"/>
    <w:rsid w:val="00BF4930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F0C"/>
    <w:rsid w:val="00C23A0A"/>
    <w:rsid w:val="00C23F95"/>
    <w:rsid w:val="00C24EA4"/>
    <w:rsid w:val="00C30572"/>
    <w:rsid w:val="00C311D4"/>
    <w:rsid w:val="00C3437C"/>
    <w:rsid w:val="00C34BC6"/>
    <w:rsid w:val="00C34E59"/>
    <w:rsid w:val="00C35601"/>
    <w:rsid w:val="00C35AC5"/>
    <w:rsid w:val="00C52680"/>
    <w:rsid w:val="00C5370B"/>
    <w:rsid w:val="00C56972"/>
    <w:rsid w:val="00C61825"/>
    <w:rsid w:val="00C62BB2"/>
    <w:rsid w:val="00C6426F"/>
    <w:rsid w:val="00C6440B"/>
    <w:rsid w:val="00C674E2"/>
    <w:rsid w:val="00C67DCB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08EB"/>
    <w:rsid w:val="00CC142E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3C1D"/>
    <w:rsid w:val="00D64AD1"/>
    <w:rsid w:val="00D64E58"/>
    <w:rsid w:val="00D668EB"/>
    <w:rsid w:val="00D66E26"/>
    <w:rsid w:val="00D67237"/>
    <w:rsid w:val="00D701E6"/>
    <w:rsid w:val="00D728D9"/>
    <w:rsid w:val="00D73065"/>
    <w:rsid w:val="00D73086"/>
    <w:rsid w:val="00D77E04"/>
    <w:rsid w:val="00D8304C"/>
    <w:rsid w:val="00D8424F"/>
    <w:rsid w:val="00D9093C"/>
    <w:rsid w:val="00D95B7F"/>
    <w:rsid w:val="00D95CE9"/>
    <w:rsid w:val="00DB17EE"/>
    <w:rsid w:val="00DB760A"/>
    <w:rsid w:val="00DD19C3"/>
    <w:rsid w:val="00DD77DC"/>
    <w:rsid w:val="00DE0DD5"/>
    <w:rsid w:val="00DE478F"/>
    <w:rsid w:val="00DF4616"/>
    <w:rsid w:val="00E04153"/>
    <w:rsid w:val="00E05925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1E85"/>
    <w:rsid w:val="00E456B7"/>
    <w:rsid w:val="00E51046"/>
    <w:rsid w:val="00E5143D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A6517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491"/>
    <w:rsid w:val="00F30B03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C2E3E"/>
    <w:rsid w:val="00FD0A46"/>
    <w:rsid w:val="00FD3AC6"/>
    <w:rsid w:val="00FE273A"/>
    <w:rsid w:val="00FE6511"/>
    <w:rsid w:val="00FF11EC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A865A"/>
  <w15:docId w15:val="{6CB81F01-84E7-41B8-A10F-3271DEF3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ind w:firstLine="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ind w:left="0" w:firstLine="0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ind w:firstLine="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ind w:left="-284" w:firstLine="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ind w:left="-142"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aliases w:val="List Item - Bullet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aliases w:val="List Item - Bullet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0F1671"/>
    <w:pPr>
      <w:keepLines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F1671"/>
    <w:rPr>
      <w:b/>
      <w:bCs/>
    </w:rPr>
  </w:style>
  <w:style w:type="paragraph" w:customStyle="1" w:styleId="Table-Normal">
    <w:name w:val="Table - Normal"/>
    <w:basedOn w:val="BodyText"/>
    <w:link w:val="Table-NormalChar"/>
    <w:qFormat/>
    <w:rsid w:val="0062072C"/>
    <w:pPr>
      <w:keepLines w:val="0"/>
      <w:spacing w:before="120"/>
      <w:ind w:left="144" w:right="144"/>
      <w:jc w:val="left"/>
    </w:pPr>
    <w:rPr>
      <w:rFonts w:ascii="Arial" w:eastAsia="MS Mincho" w:hAnsi="Arial" w:cs="Arial"/>
      <w:color w:val="000000" w:themeColor="text1"/>
      <w:sz w:val="20"/>
      <w:szCs w:val="24"/>
      <w:lang w:val="en" w:eastAsia="ja-JP"/>
    </w:rPr>
  </w:style>
  <w:style w:type="character" w:customStyle="1" w:styleId="Table-NormalChar">
    <w:name w:val="Table - Normal Char"/>
    <w:basedOn w:val="DefaultParagraphFont"/>
    <w:link w:val="Table-Normal"/>
    <w:rsid w:val="0062072C"/>
    <w:rPr>
      <w:rFonts w:ascii="Arial" w:eastAsia="MS Mincho" w:hAnsi="Arial" w:cs="Arial"/>
      <w:color w:val="000000" w:themeColor="text1"/>
      <w:sz w:val="20"/>
      <w:szCs w:val="24"/>
      <w:lang w:val="en" w:eastAsia="ja-JP"/>
    </w:rPr>
  </w:style>
  <w:style w:type="table" w:styleId="ListTable4-Accent1">
    <w:name w:val="List Table 4 Accent 1"/>
    <w:basedOn w:val="TableNormal"/>
    <w:uiPriority w:val="49"/>
    <w:rsid w:val="0062072C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mmentTextChar1">
    <w:name w:val="Comment Text Char1"/>
    <w:uiPriority w:val="99"/>
    <w:locked/>
    <w:rsid w:val="00FF11EC"/>
    <w:rPr>
      <w:i/>
      <w:color w:val="0000FF"/>
    </w:rPr>
  </w:style>
  <w:style w:type="paragraph" w:customStyle="1" w:styleId="BodyText10">
    <w:name w:val="Body Text1"/>
    <w:rsid w:val="00FF11EC"/>
    <w:pPr>
      <w:suppressAutoHyphens/>
      <w:spacing w:after="120"/>
    </w:pPr>
    <w:rPr>
      <w:rFonts w:ascii="Arial" w:eastAsia="Arial" w:hAnsi="Arial" w:cs="Arial"/>
      <w:kern w:val="1"/>
      <w:sz w:val="1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openweathermap.or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wnloads\Test-Plan-Strategy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7C7E65-E5CC-4069-B23E-A0335E526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Test-Plan-Strategy1.dotx</Template>
  <TotalTime>49</TotalTime>
  <Pages>11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Strategy</vt:lpstr>
    </vt:vector>
  </TitlesOfParts>
  <Company>The University of Adelaide</Company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Learning Hub - Information Technology Program</dc:subject>
  <dc:creator>Guru99</dc:creator>
  <cp:keywords>0.1</cp:keywords>
  <cp:lastModifiedBy>Quang</cp:lastModifiedBy>
  <cp:revision>3</cp:revision>
  <cp:lastPrinted>2012-05-30T05:01:00Z</cp:lastPrinted>
  <dcterms:created xsi:type="dcterms:W3CDTF">2021-11-18T15:40:00Z</dcterms:created>
  <dcterms:modified xsi:type="dcterms:W3CDTF">2021-11-28T10:47:00Z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